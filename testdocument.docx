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BAFB" w14:textId="38324A0F" w:rsidR="001E109B" w:rsidRDefault="00BA6863">
      <w:pPr>
        <w:rPr>
          <w:lang w:val="en-US"/>
        </w:rPr>
      </w:pPr>
      <w:r>
        <w:rPr>
          <w:lang w:val="en-US"/>
        </w:rPr>
        <w:t>Testing git</w:t>
      </w:r>
    </w:p>
    <w:p w14:paraId="7C4FF49E" w14:textId="77777777" w:rsidR="00BA6863" w:rsidRPr="00BA6863" w:rsidRDefault="00BA6863">
      <w:pPr>
        <w:rPr>
          <w:lang w:val="en-US"/>
        </w:rPr>
      </w:pPr>
    </w:p>
    <w:sectPr w:rsidR="00BA6863" w:rsidRPr="00BA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63"/>
    <w:rsid w:val="001164E5"/>
    <w:rsid w:val="0015358E"/>
    <w:rsid w:val="001E109B"/>
    <w:rsid w:val="002E22D1"/>
    <w:rsid w:val="003C4641"/>
    <w:rsid w:val="005E2633"/>
    <w:rsid w:val="007A4624"/>
    <w:rsid w:val="00811BE5"/>
    <w:rsid w:val="008A2DFD"/>
    <w:rsid w:val="00957ED3"/>
    <w:rsid w:val="00BA52A2"/>
    <w:rsid w:val="00BA6863"/>
    <w:rsid w:val="00CB4A3D"/>
    <w:rsid w:val="00D57043"/>
    <w:rsid w:val="00F827D6"/>
    <w:rsid w:val="00FA0F64"/>
    <w:rsid w:val="00FB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7729"/>
  <w15:chartTrackingRefBased/>
  <w15:docId w15:val="{59613A33-8C3C-4D0D-95BD-52BB6C41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blFinancialSummary">
    <w:name w:val="~tblFinancialSummary"/>
    <w:basedOn w:val="TableNormal"/>
    <w:uiPriority w:val="99"/>
    <w:rsid w:val="00CB4A3D"/>
    <w:pPr>
      <w:spacing w:after="0" w:line="240" w:lineRule="auto"/>
    </w:pPr>
    <w:rPr>
      <w:rFonts w:ascii="Tw Cen MT Condensed" w:hAnsi="Tw Cen MT Condensed" w:cstheme="majorHAnsi"/>
      <w:color w:val="000000" w:themeColor="text1"/>
      <w:kern w:val="14"/>
      <w:sz w:val="16"/>
      <w:szCs w:val="18"/>
      <w:lang w:val="en-GB"/>
    </w:rPr>
    <w:tblPr>
      <w:tblBorders>
        <w:top w:val="single" w:sz="4" w:space="0" w:color="4472C4" w:themeColor="accent1"/>
        <w:bottom w:val="single" w:sz="4" w:space="0" w:color="4472C4" w:themeColor="accent1"/>
      </w:tblBorders>
      <w:tblCellMar>
        <w:left w:w="6" w:type="dxa"/>
        <w:right w:w="6" w:type="dxa"/>
      </w:tblCellMar>
    </w:tblPr>
    <w:tcPr>
      <w:noWrap/>
    </w:tcPr>
  </w:style>
  <w:style w:type="table" w:styleId="TableSimple3">
    <w:name w:val="Table Simple 3"/>
    <w:basedOn w:val="TableNormal"/>
    <w:uiPriority w:val="99"/>
    <w:semiHidden/>
    <w:unhideWhenUsed/>
    <w:rsid w:val="001164E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164E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Reay</dc:creator>
  <cp:keywords/>
  <dc:description/>
  <cp:lastModifiedBy>Mark Reay</cp:lastModifiedBy>
  <cp:revision>1</cp:revision>
  <dcterms:created xsi:type="dcterms:W3CDTF">2023-11-06T23:38:00Z</dcterms:created>
  <dcterms:modified xsi:type="dcterms:W3CDTF">2023-11-06T23:39:00Z</dcterms:modified>
</cp:coreProperties>
</file>